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789"/>
        <w:gridCol w:w="5022"/>
        <w:gridCol w:w="2269"/>
      </w:tblGrid>
      <w:tr w:rsidR="00AD6E6B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Default="002D2F96" w:rsidP="005072BC">
            <w:r>
              <w:rPr>
                <w:noProof/>
                <w:lang w:val="nl-NL" w:eastAsia="nl-NL"/>
              </w:rPr>
              <w:drawing>
                <wp:inline distT="0" distB="0" distL="0" distR="0" wp14:anchorId="2DABFC34" wp14:editId="39F720B2">
                  <wp:extent cx="1624980" cy="6291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lacehol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3" cy="634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1" w:type="dxa"/>
            <w:gridSpan w:val="2"/>
            <w:shd w:val="clear" w:color="auto" w:fill="auto"/>
          </w:tcPr>
          <w:p w:rsidR="00AD6E6B" w:rsidRDefault="005E5BE0" w:rsidP="00AD6E6B">
            <w:pPr>
              <w:pStyle w:val="Heading1"/>
            </w:pPr>
            <w:r>
              <w:t>Quotation</w:t>
            </w:r>
          </w:p>
        </w:tc>
      </w:tr>
      <w:tr w:rsidR="00F56369">
        <w:trPr>
          <w:trHeight w:val="288"/>
          <w:jc w:val="center"/>
        </w:trPr>
        <w:sdt>
          <w:sdtPr>
            <w:id w:val="716560766"/>
            <w:placeholder>
              <w:docPart w:val="BB1D49C7DBAD4257BD8D3D1115BDE954"/>
            </w:placeholder>
            <w:text/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1E3C2E" w:rsidRDefault="00221830" w:rsidP="00221830">
                <w:pPr>
                  <w:pStyle w:val="slogan"/>
                </w:pPr>
                <w:r>
                  <w:t>Improve to Develop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Default="00F56369" w:rsidP="00304275">
            <w:pPr>
              <w:pStyle w:val="DateandNumber"/>
            </w:pPr>
            <w:r w:rsidRPr="000E042A">
              <w:t xml:space="preserve">Date: </w:t>
            </w:r>
            <w:sdt>
              <w:sdtPr>
                <w:id w:val="716560769"/>
                <w:placeholder>
                  <w:docPart w:val="A12D0AF2A5DF4C2B8D3618CC6199FF39"/>
                </w:placeholder>
                <w:date w:fullDate="2018-02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E5BE0">
                  <w:t>2/6/2018</w:t>
                </w:r>
              </w:sdtContent>
            </w:sdt>
          </w:p>
          <w:p w:rsidR="00F56369" w:rsidRDefault="009C1689" w:rsidP="00304275">
            <w:pPr>
              <w:pStyle w:val="DateandNumber"/>
            </w:pPr>
            <w:r>
              <w:t>INVOICE</w:t>
            </w:r>
            <w:r w:rsidR="00F56369" w:rsidRPr="000E042A">
              <w:t xml:space="preserve"> # </w:t>
            </w:r>
            <w:sdt>
              <w:sdtPr>
                <w:id w:val="716560772"/>
                <w:placeholder>
                  <w:docPart w:val="E6752251DACE478780957F528D1A56D4"/>
                </w:placeholder>
              </w:sdtPr>
              <w:sdtEndPr/>
              <w:sdtContent>
                <w:r w:rsidR="005E5BE0">
                  <w:t>1</w:t>
                </w:r>
              </w:sdtContent>
            </w:sdt>
          </w:p>
          <w:p w:rsidR="00663E19" w:rsidRPr="000E042A" w:rsidRDefault="006F140B" w:rsidP="00682E90">
            <w:pPr>
              <w:pStyle w:val="DateandNumber"/>
            </w:pPr>
            <w:r>
              <w:t>Expiratio</w:t>
            </w:r>
            <w:r w:rsidR="00663E19">
              <w:t xml:space="preserve">n Date: </w:t>
            </w:r>
            <w:sdt>
              <w:sdtPr>
                <w:id w:val="716560775"/>
                <w:placeholder>
                  <w:docPart w:val="3F7DF99FECC74898B0C4C50A655A539B"/>
                </w:placeholder>
                <w:date w:fullDate="2018-0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E5BE0">
                  <w:t>2/28/2018</w:t>
                </w:r>
              </w:sdtContent>
            </w:sdt>
          </w:p>
        </w:tc>
      </w:tr>
      <w:tr w:rsidR="00424ADF" w:rsidRPr="00B4460F">
        <w:trPr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:rsidR="00424ADF" w:rsidRDefault="00424ADF" w:rsidP="00424ADF">
            <w:pPr>
              <w:pStyle w:val="headings"/>
            </w:pPr>
            <w:r>
              <w:t>TO</w:t>
            </w:r>
          </w:p>
        </w:tc>
        <w:tc>
          <w:tcPr>
            <w:tcW w:w="2340" w:type="dxa"/>
            <w:shd w:val="clear" w:color="auto" w:fill="auto"/>
          </w:tcPr>
          <w:sdt>
            <w:sdtPr>
              <w:id w:val="716560479"/>
              <w:placeholder>
                <w:docPart w:val="E90952B9B902436583AB14EFFEFDA63D"/>
              </w:placeholder>
            </w:sdtPr>
            <w:sdtEndPr/>
            <w:sdtContent>
              <w:p w:rsidR="00682E90" w:rsidRPr="00F949B3" w:rsidRDefault="005E5BE0" w:rsidP="00682E90">
                <w:pPr>
                  <w:pStyle w:val="rightalignedtext"/>
                  <w:rPr>
                    <w:lang w:val="nl-NL"/>
                  </w:rPr>
                </w:pPr>
                <w:r w:rsidRPr="00F949B3">
                  <w:rPr>
                    <w:lang w:val="nl-NL"/>
                  </w:rPr>
                  <w:t>Dhr. Bas Overvoorde</w:t>
                </w:r>
              </w:p>
            </w:sdtContent>
          </w:sdt>
          <w:sdt>
            <w:sdtPr>
              <w:id w:val="716560481"/>
              <w:placeholder>
                <w:docPart w:val="F5A01246388D4761AA992BDF29A053A1"/>
              </w:placeholder>
            </w:sdtPr>
            <w:sdtEndPr/>
            <w:sdtContent>
              <w:p w:rsidR="00682E90" w:rsidRPr="00F949B3" w:rsidRDefault="005E5BE0" w:rsidP="00682E90">
                <w:pPr>
                  <w:pStyle w:val="rightalignedtext"/>
                  <w:rPr>
                    <w:lang w:val="nl-NL"/>
                  </w:rPr>
                </w:pPr>
                <w:r w:rsidRPr="00F949B3">
                  <w:rPr>
                    <w:lang w:val="nl-NL"/>
                  </w:rPr>
                  <w:t>WEAR</w:t>
                </w:r>
              </w:p>
            </w:sdtContent>
          </w:sdt>
          <w:sdt>
            <w:sdtPr>
              <w:id w:val="716560484"/>
              <w:placeholder>
                <w:docPart w:val="C69086F3299F49A88CEB74D49B3D5C64"/>
              </w:placeholder>
            </w:sdtPr>
            <w:sdtEndPr/>
            <w:sdtContent>
              <w:p w:rsidR="00682E90" w:rsidRPr="00F949B3" w:rsidRDefault="005E5BE0" w:rsidP="00682E90">
                <w:pPr>
                  <w:pStyle w:val="rightalignedtext"/>
                  <w:rPr>
                    <w:lang w:val="nl-NL"/>
                  </w:rPr>
                </w:pPr>
                <w:r w:rsidRPr="00F949B3">
                  <w:rPr>
                    <w:rFonts w:cstheme="minorHAnsi"/>
                    <w:lang w:val="nl-NL"/>
                  </w:rPr>
                  <w:t>Schilderbergstraat 37</w:t>
                </w:r>
              </w:p>
            </w:sdtContent>
          </w:sdt>
          <w:sdt>
            <w:sdtPr>
              <w:id w:val="716560486"/>
              <w:placeholder>
                <w:docPart w:val="E5C16B6199FA464098A2A76C70FDD9B0"/>
              </w:placeholder>
            </w:sdtPr>
            <w:sdtEndPr/>
            <w:sdtContent>
              <w:p w:rsidR="00682E90" w:rsidRPr="001E3C2E" w:rsidRDefault="005E5BE0" w:rsidP="00682E90">
                <w:pPr>
                  <w:pStyle w:val="rightalignedtext"/>
                </w:pPr>
                <w:r>
                  <w:rPr>
                    <w:rFonts w:cstheme="minorHAnsi"/>
                  </w:rPr>
                  <w:t>5035 HA</w:t>
                </w:r>
                <w:r>
                  <w:rPr>
                    <w:rFonts w:cstheme="minorHAnsi"/>
                  </w:rPr>
                  <w:t>, Tilburg</w:t>
                </w:r>
              </w:p>
            </w:sdtContent>
          </w:sdt>
          <w:sdt>
            <w:sdtPr>
              <w:id w:val="716560491"/>
              <w:placeholder>
                <w:docPart w:val="E5969C9022E744789BEC998BAEA26A9D"/>
              </w:placeholder>
            </w:sdtPr>
            <w:sdtEndPr/>
            <w:sdtContent>
              <w:p w:rsidR="00682E90" w:rsidRDefault="005E5BE0" w:rsidP="00682E90">
                <w:pPr>
                  <w:pStyle w:val="rightalignedtext"/>
                </w:pPr>
                <w:r w:rsidRPr="00023875">
                  <w:rPr>
                    <w:rFonts w:cstheme="minorHAnsi"/>
                  </w:rPr>
                  <w:t>06-37279434</w:t>
                </w:r>
              </w:p>
            </w:sdtContent>
          </w:sdt>
          <w:p w:rsidR="00424ADF" w:rsidRPr="000E042A" w:rsidRDefault="00682E90" w:rsidP="005E5BE0">
            <w:pPr>
              <w:pStyle w:val="rightalignedtext"/>
            </w:pPr>
            <w:r>
              <w:t xml:space="preserve">Customer ID </w:t>
            </w:r>
            <w:sdt>
              <w:sdtPr>
                <w:id w:val="716560494"/>
                <w:placeholder>
                  <w:docPart w:val="092683022D5641F1ABBC271D158BDD3D"/>
                </w:placeholder>
              </w:sdtPr>
              <w:sdtEndPr/>
              <w:sdtContent>
                <w:r w:rsidR="005E5BE0">
                  <w:t>128754</w:t>
                </w:r>
              </w:sdtContent>
            </w:sdt>
          </w:p>
        </w:tc>
      </w:tr>
    </w:tbl>
    <w:p w:rsidR="00954EF9" w:rsidRDefault="00954EF9" w:rsidP="004F202D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66"/>
        <w:gridCol w:w="5567"/>
        <w:gridCol w:w="1624"/>
        <w:gridCol w:w="1623"/>
      </w:tblGrid>
      <w:tr w:rsidR="00E55618" w:rsidRPr="001E3C2E" w:rsidTr="00682E90">
        <w:trPr>
          <w:cantSplit/>
          <w:trHeight w:val="216"/>
          <w:jc w:val="center"/>
        </w:trPr>
        <w:tc>
          <w:tcPr>
            <w:tcW w:w="126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E55618" w:rsidRPr="001E3C2E" w:rsidRDefault="00E55618" w:rsidP="009355BA">
            <w:pPr>
              <w:pStyle w:val="ColumnHeadings"/>
            </w:pPr>
            <w:r>
              <w:t>Salesperson</w:t>
            </w:r>
          </w:p>
        </w:tc>
        <w:tc>
          <w:tcPr>
            <w:tcW w:w="558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E55618" w:rsidRPr="001E3C2E" w:rsidRDefault="00E55618" w:rsidP="009355BA">
            <w:pPr>
              <w:pStyle w:val="ColumnHeadings"/>
            </w:pPr>
            <w:r>
              <w:t>Job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E55618" w:rsidRPr="001E3C2E" w:rsidRDefault="00E55618" w:rsidP="009355BA">
            <w:pPr>
              <w:pStyle w:val="ColumnHeadings"/>
            </w:pPr>
            <w:r>
              <w:t>Payment Terms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E55618" w:rsidRPr="001E3C2E" w:rsidRDefault="00E55618" w:rsidP="009355BA">
            <w:pPr>
              <w:pStyle w:val="ColumnHeadings"/>
            </w:pPr>
            <w:r>
              <w:t>Due Date</w:t>
            </w:r>
          </w:p>
        </w:tc>
      </w:tr>
      <w:tr w:rsidR="00E55618" w:rsidRPr="001C2122" w:rsidTr="00682E90">
        <w:trPr>
          <w:cantSplit/>
          <w:trHeight w:val="216"/>
          <w:jc w:val="center"/>
        </w:trPr>
        <w:tc>
          <w:tcPr>
            <w:tcW w:w="126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1C2122" w:rsidRDefault="005E5BE0" w:rsidP="002455B1">
            <w:r>
              <w:t>Kees Elsman</w:t>
            </w:r>
          </w:p>
        </w:tc>
        <w:tc>
          <w:tcPr>
            <w:tcW w:w="558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1C2122" w:rsidRDefault="005E5BE0" w:rsidP="002455B1">
            <w:r>
              <w:t>System Engineer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1C2122" w:rsidRDefault="00E55618" w:rsidP="002455B1">
            <w:r>
              <w:t>Due on receipt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1C2122" w:rsidRDefault="00E55618" w:rsidP="002455B1"/>
        </w:tc>
      </w:tr>
      <w:tr w:rsidR="005E5BE0" w:rsidRPr="001C2122" w:rsidTr="00682E90">
        <w:trPr>
          <w:cantSplit/>
          <w:trHeight w:val="216"/>
          <w:jc w:val="center"/>
        </w:trPr>
        <w:tc>
          <w:tcPr>
            <w:tcW w:w="126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5E5BE0" w:rsidRPr="001C2122" w:rsidRDefault="005E5BE0" w:rsidP="002455B1">
            <w:r>
              <w:t>Tim van Gool</w:t>
            </w:r>
          </w:p>
        </w:tc>
        <w:tc>
          <w:tcPr>
            <w:tcW w:w="558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5E5BE0" w:rsidRPr="001C2122" w:rsidRDefault="005E5BE0" w:rsidP="002455B1">
            <w:r>
              <w:t>System Engineer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5E5BE0" w:rsidRDefault="005E5BE0" w:rsidP="002455B1"/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5E5BE0" w:rsidRPr="001C2122" w:rsidRDefault="005E5BE0" w:rsidP="002455B1"/>
        </w:tc>
      </w:tr>
    </w:tbl>
    <w:p w:rsidR="009C1689" w:rsidRDefault="009C1689" w:rsidP="00F56369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266"/>
        <w:gridCol w:w="5570"/>
        <w:gridCol w:w="1622"/>
        <w:gridCol w:w="1622"/>
      </w:tblGrid>
      <w:tr w:rsidR="00E55618" w:rsidRPr="001E3C2E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E55618" w:rsidRPr="001E3C2E" w:rsidRDefault="00E55618" w:rsidP="009355BA">
            <w:pPr>
              <w:pStyle w:val="ColumnHeadings"/>
            </w:pPr>
            <w:r>
              <w:t>Q</w:t>
            </w:r>
            <w:r w:rsidR="005E5BE0">
              <w:t>uanti</w:t>
            </w:r>
            <w:r>
              <w:t>ty</w:t>
            </w:r>
          </w:p>
        </w:tc>
        <w:tc>
          <w:tcPr>
            <w:tcW w:w="557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E55618" w:rsidRPr="001E3C2E" w:rsidRDefault="00E55618" w:rsidP="009355BA">
            <w:pPr>
              <w:pStyle w:val="ColumnHeadings"/>
            </w:pPr>
            <w:r>
              <w:t>Description</w:t>
            </w:r>
          </w:p>
        </w:tc>
        <w:tc>
          <w:tcPr>
            <w:tcW w:w="16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E55618" w:rsidRPr="001E3C2E" w:rsidRDefault="00E55618" w:rsidP="009355BA">
            <w:pPr>
              <w:pStyle w:val="ColumnHeadings"/>
            </w:pPr>
            <w:r>
              <w:t>Unit Price</w:t>
            </w:r>
          </w:p>
        </w:tc>
        <w:tc>
          <w:tcPr>
            <w:tcW w:w="16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E55618" w:rsidRPr="001E3C2E" w:rsidRDefault="00E55618" w:rsidP="009355BA">
            <w:pPr>
              <w:pStyle w:val="ColumnHeadings"/>
            </w:pPr>
            <w:r>
              <w:t>Line Total</w:t>
            </w:r>
          </w:p>
        </w:tc>
      </w:tr>
      <w:tr w:rsidR="00E55618" w:rsidRPr="001C2122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1C2122" w:rsidRDefault="005E5BE0" w:rsidP="00E55618">
            <w:r>
              <w:t>1</w:t>
            </w:r>
            <w:r w:rsidR="00F949B3">
              <w:t xml:space="preserve"> document</w:t>
            </w:r>
          </w:p>
        </w:tc>
        <w:tc>
          <w:tcPr>
            <w:tcW w:w="5570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1C2122" w:rsidRDefault="005E5BE0" w:rsidP="00E55618">
            <w:r>
              <w:t>Hernieuwde Opdracht</w:t>
            </w:r>
          </w:p>
        </w:tc>
        <w:tc>
          <w:tcPr>
            <w:tcW w:w="1622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1C2122" w:rsidRDefault="00F949B3" w:rsidP="00F949B3">
            <w:pPr>
              <w:pStyle w:val="Amount"/>
            </w:pPr>
            <w:r>
              <w:rPr>
                <w:rFonts w:cstheme="minorHAnsi"/>
              </w:rPr>
              <w:t>€</w:t>
            </w:r>
            <w:r>
              <w:t>50,-</w:t>
            </w:r>
          </w:p>
        </w:tc>
        <w:tc>
          <w:tcPr>
            <w:tcW w:w="1622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1C2122" w:rsidRDefault="00F949B3" w:rsidP="009C1689">
            <w:pPr>
              <w:pStyle w:val="Amount"/>
            </w:pPr>
            <w:r>
              <w:rPr>
                <w:rFonts w:cstheme="minorHAnsi"/>
              </w:rPr>
              <w:t>€</w:t>
            </w:r>
            <w:r>
              <w:t>50,-</w:t>
            </w:r>
          </w:p>
        </w:tc>
      </w:tr>
      <w:tr w:rsidR="00E55618" w:rsidRPr="005E5BE0" w:rsidTr="00F949B3">
        <w:trPr>
          <w:cantSplit/>
          <w:trHeight w:val="812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1C2122" w:rsidRDefault="005E5BE0" w:rsidP="00E55618">
            <w:r>
              <w:t>3 onderdelen</w:t>
            </w: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Default="005E5BE0" w:rsidP="00E55618">
            <w:r>
              <w:t>Functioneel ontwerp:</w:t>
            </w:r>
          </w:p>
          <w:p w:rsidR="005E5BE0" w:rsidRDefault="005E5BE0" w:rsidP="005E5BE0">
            <w:pPr>
              <w:pStyle w:val="ListParagraph"/>
              <w:numPr>
                <w:ilvl w:val="0"/>
                <w:numId w:val="2"/>
              </w:numPr>
            </w:pPr>
            <w:r>
              <w:t>Use Case diagram</w:t>
            </w:r>
          </w:p>
          <w:p w:rsidR="005E5BE0" w:rsidRDefault="005E5BE0" w:rsidP="005E5BE0">
            <w:pPr>
              <w:pStyle w:val="ListParagraph"/>
              <w:numPr>
                <w:ilvl w:val="0"/>
                <w:numId w:val="2"/>
              </w:numPr>
            </w:pPr>
            <w:r>
              <w:t>Use Case template</w:t>
            </w:r>
          </w:p>
          <w:p w:rsidR="005E5BE0" w:rsidRPr="005E5BE0" w:rsidRDefault="005E5BE0" w:rsidP="005E5BE0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 w:rsidRPr="005E5BE0">
              <w:rPr>
                <w:lang w:val="nl-NL"/>
              </w:rPr>
              <w:t xml:space="preserve">Prototypes op volgorde van de </w:t>
            </w:r>
            <w:proofErr w:type="spellStart"/>
            <w:r w:rsidRPr="005E5BE0">
              <w:rPr>
                <w:lang w:val="nl-NL"/>
              </w:rPr>
              <w:t>Use</w:t>
            </w:r>
            <w:proofErr w:type="spellEnd"/>
            <w:r w:rsidRPr="005E5BE0">
              <w:rPr>
                <w:lang w:val="nl-NL"/>
              </w:rPr>
              <w:t xml:space="preserve"> Case Diagram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F949B3" w:rsidP="00F949B3">
            <w:pPr>
              <w:pStyle w:val="Amount"/>
              <w:rPr>
                <w:lang w:val="nl-NL"/>
              </w:rPr>
            </w:pPr>
            <w:r>
              <w:rPr>
                <w:rFonts w:cstheme="minorHAnsi"/>
              </w:rPr>
              <w:t>€</w:t>
            </w:r>
            <w:r>
              <w:rPr>
                <w:rFonts w:cstheme="minorHAnsi"/>
              </w:rPr>
              <w:t>15,-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F949B3" w:rsidP="00F949B3">
            <w:pPr>
              <w:pStyle w:val="Amount"/>
              <w:rPr>
                <w:lang w:val="nl-NL"/>
              </w:rPr>
            </w:pPr>
            <w:r>
              <w:rPr>
                <w:rFonts w:cstheme="minorHAnsi"/>
              </w:rPr>
              <w:t>€</w:t>
            </w:r>
            <w:r>
              <w:t>45</w:t>
            </w:r>
            <w:r>
              <w:t>,-</w:t>
            </w:r>
          </w:p>
        </w:tc>
      </w:tr>
      <w:tr w:rsidR="00E55618" w:rsidRPr="005E5BE0" w:rsidTr="00F949B3">
        <w:trPr>
          <w:cantSplit/>
          <w:trHeight w:val="1053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5E5BE0" w:rsidP="00E55618">
            <w:pPr>
              <w:rPr>
                <w:lang w:val="nl-NL"/>
              </w:rPr>
            </w:pPr>
            <w:r>
              <w:rPr>
                <w:lang w:val="nl-NL"/>
              </w:rPr>
              <w:t>4 onderdelen</w:t>
            </w: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Default="005E5BE0" w:rsidP="00E55618">
            <w:pPr>
              <w:rPr>
                <w:lang w:val="nl-NL"/>
              </w:rPr>
            </w:pPr>
            <w:r>
              <w:rPr>
                <w:lang w:val="nl-NL"/>
              </w:rPr>
              <w:t>Technisch Ontwerp:</w:t>
            </w:r>
          </w:p>
          <w:p w:rsidR="005E5BE0" w:rsidRDefault="005E5BE0" w:rsidP="005E5BE0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Modeldictionary</w:t>
            </w:r>
          </w:p>
          <w:p w:rsidR="005E5BE0" w:rsidRDefault="005E5BE0" w:rsidP="005E5BE0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Klassendiagram</w:t>
            </w:r>
          </w:p>
          <w:p w:rsidR="005E5BE0" w:rsidRDefault="005E5BE0" w:rsidP="005E5BE0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Datadictionary</w:t>
            </w:r>
          </w:p>
          <w:p w:rsidR="005E5BE0" w:rsidRPr="005E5BE0" w:rsidRDefault="005E5BE0" w:rsidP="005E5BE0">
            <w:pPr>
              <w:pStyle w:val="ListParagraph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Sequentiediagram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F949B3" w:rsidP="00F949B3">
            <w:pPr>
              <w:pStyle w:val="Amount"/>
              <w:rPr>
                <w:lang w:val="nl-NL"/>
              </w:rPr>
            </w:pPr>
            <w:r>
              <w:rPr>
                <w:rFonts w:cstheme="minorHAnsi"/>
              </w:rPr>
              <w:t>€</w:t>
            </w:r>
            <w:r>
              <w:rPr>
                <w:lang w:val="nl-NL"/>
              </w:rPr>
              <w:t>15,-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F949B3" w:rsidP="009C1689">
            <w:pPr>
              <w:pStyle w:val="Amount"/>
              <w:rPr>
                <w:lang w:val="nl-NL"/>
              </w:rPr>
            </w:pPr>
            <w:r>
              <w:rPr>
                <w:rFonts w:cstheme="minorHAnsi"/>
              </w:rPr>
              <w:t>€</w:t>
            </w:r>
            <w:r>
              <w:t>6</w:t>
            </w:r>
            <w:r>
              <w:t>0,-</w:t>
            </w:r>
          </w:p>
        </w:tc>
      </w:tr>
      <w:tr w:rsidR="00E55618" w:rsidRPr="005E5BE0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F949B3" w:rsidP="00E55618">
            <w:pPr>
              <w:rPr>
                <w:lang w:val="nl-NL"/>
              </w:rPr>
            </w:pPr>
            <w:r>
              <w:rPr>
                <w:lang w:val="nl-NL"/>
              </w:rPr>
              <w:t>1 document</w:t>
            </w: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F949B3" w:rsidP="00E55618">
            <w:pPr>
              <w:rPr>
                <w:lang w:val="nl-NL"/>
              </w:rPr>
            </w:pPr>
            <w:r>
              <w:rPr>
                <w:lang w:val="nl-NL"/>
              </w:rPr>
              <w:t>Back-up procedure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F949B3" w:rsidP="009C1689">
            <w:pPr>
              <w:pStyle w:val="Amount"/>
              <w:rPr>
                <w:lang w:val="nl-NL"/>
              </w:rPr>
            </w:pPr>
            <w:r>
              <w:rPr>
                <w:rFonts w:cstheme="minorHAnsi"/>
              </w:rPr>
              <w:t>€</w:t>
            </w:r>
            <w:r>
              <w:t>50,-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F949B3" w:rsidP="009C1689">
            <w:pPr>
              <w:pStyle w:val="Amount"/>
              <w:rPr>
                <w:lang w:val="nl-NL"/>
              </w:rPr>
            </w:pPr>
            <w:r>
              <w:rPr>
                <w:rFonts w:cstheme="minorHAnsi"/>
              </w:rPr>
              <w:t>€</w:t>
            </w:r>
            <w:r>
              <w:t>50,-</w:t>
            </w:r>
          </w:p>
        </w:tc>
      </w:tr>
      <w:tr w:rsidR="00E55618" w:rsidRPr="005E5BE0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F949B3" w:rsidP="00E55618">
            <w:pPr>
              <w:rPr>
                <w:lang w:val="nl-NL"/>
              </w:rPr>
            </w:pPr>
            <w:r>
              <w:rPr>
                <w:lang w:val="nl-NL"/>
              </w:rPr>
              <w:t>1 document</w:t>
            </w: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F949B3" w:rsidP="00F949B3">
            <w:pPr>
              <w:rPr>
                <w:lang w:val="nl-NL"/>
              </w:rPr>
            </w:pPr>
            <w:r>
              <w:rPr>
                <w:lang w:val="nl-NL"/>
              </w:rPr>
              <w:t>Verslag testomgeving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F949B3" w:rsidP="009C1689">
            <w:pPr>
              <w:pStyle w:val="Amount"/>
              <w:rPr>
                <w:lang w:val="nl-NL"/>
              </w:rPr>
            </w:pPr>
            <w:r>
              <w:rPr>
                <w:rFonts w:cstheme="minorHAnsi"/>
              </w:rPr>
              <w:t>€</w:t>
            </w:r>
            <w:r>
              <w:t>50,-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F949B3" w:rsidP="009C1689">
            <w:pPr>
              <w:pStyle w:val="Amount"/>
              <w:rPr>
                <w:lang w:val="nl-NL"/>
              </w:rPr>
            </w:pPr>
            <w:r>
              <w:rPr>
                <w:rFonts w:cstheme="minorHAnsi"/>
              </w:rPr>
              <w:t>€</w:t>
            </w:r>
            <w:r>
              <w:t>50,-</w:t>
            </w:r>
          </w:p>
        </w:tc>
      </w:tr>
      <w:tr w:rsidR="00E55618" w:rsidRPr="005E5BE0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221830" w:rsidP="00E55618">
            <w:pPr>
              <w:rPr>
                <w:lang w:val="nl-NL"/>
              </w:rPr>
            </w:pPr>
            <w:r>
              <w:rPr>
                <w:lang w:val="nl-NL"/>
              </w:rPr>
              <w:t>240 uur</w:t>
            </w: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221830" w:rsidP="00E55618">
            <w:pPr>
              <w:rPr>
                <w:lang w:val="nl-NL"/>
              </w:rPr>
            </w:pPr>
            <w:r>
              <w:rPr>
                <w:lang w:val="nl-NL"/>
              </w:rPr>
              <w:t>Ontwikkeling Programma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221830" w:rsidP="00221830">
            <w:pPr>
              <w:pStyle w:val="Amount"/>
              <w:rPr>
                <w:lang w:val="nl-NL"/>
              </w:rPr>
            </w:pPr>
            <w:r>
              <w:rPr>
                <w:rFonts w:cstheme="minorHAnsi"/>
              </w:rPr>
              <w:t>€</w:t>
            </w:r>
            <w:r>
              <w:t>12,50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221830" w:rsidP="00221830">
            <w:pPr>
              <w:pStyle w:val="Amount"/>
              <w:rPr>
                <w:lang w:val="nl-NL"/>
              </w:rPr>
            </w:pPr>
            <w:r>
              <w:rPr>
                <w:rFonts w:cstheme="minorHAnsi"/>
              </w:rPr>
              <w:t>€</w:t>
            </w:r>
            <w:r>
              <w:t>3000</w:t>
            </w:r>
            <w:r>
              <w:t>,-</w:t>
            </w:r>
          </w:p>
        </w:tc>
      </w:tr>
      <w:tr w:rsidR="00E55618" w:rsidRPr="005E5BE0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7F58EA" w:rsidP="00E55618">
            <w:pPr>
              <w:rPr>
                <w:lang w:val="nl-NL"/>
              </w:rPr>
            </w:pPr>
            <w:r>
              <w:rPr>
                <w:lang w:val="nl-NL"/>
              </w:rPr>
              <w:t>tabellen</w:t>
            </w: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221830" w:rsidP="00E55618">
            <w:pPr>
              <w:rPr>
                <w:lang w:val="nl-NL"/>
              </w:rPr>
            </w:pPr>
            <w:r>
              <w:rPr>
                <w:lang w:val="nl-NL"/>
              </w:rPr>
              <w:t>Database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7F58EA" w:rsidP="009C1689">
            <w:pPr>
              <w:pStyle w:val="Amount"/>
              <w:rPr>
                <w:lang w:val="nl-NL"/>
              </w:rPr>
            </w:pPr>
            <w:r>
              <w:rPr>
                <w:rFonts w:cstheme="minorHAnsi"/>
              </w:rPr>
              <w:t>€</w:t>
            </w:r>
            <w:r>
              <w:t>5</w:t>
            </w:r>
            <w:r>
              <w:t>,-</w:t>
            </w: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</w:tr>
      <w:tr w:rsidR="00E55618" w:rsidRPr="005E5BE0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</w:tr>
      <w:tr w:rsidR="00E55618" w:rsidRPr="005E5BE0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</w:tr>
      <w:tr w:rsidR="00E55618" w:rsidRPr="005E5BE0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</w:tr>
      <w:tr w:rsidR="00E55618" w:rsidRPr="005E5BE0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</w:tr>
      <w:tr w:rsidR="00E55618" w:rsidRPr="005E5BE0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</w:tr>
      <w:tr w:rsidR="00E55618" w:rsidRPr="005E5BE0" w:rsidTr="00F949B3">
        <w:trPr>
          <w:cantSplit/>
          <w:trHeight w:val="216"/>
          <w:jc w:val="center"/>
        </w:trPr>
        <w:tc>
          <w:tcPr>
            <w:tcW w:w="126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5570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E55618" w:rsidRPr="005E5BE0" w:rsidRDefault="00E55618" w:rsidP="00E55618">
            <w:pPr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2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E55618" w:rsidRPr="005E5BE0" w:rsidRDefault="00E55618" w:rsidP="009C1689">
            <w:pPr>
              <w:pStyle w:val="Amount"/>
              <w:rPr>
                <w:lang w:val="nl-NL"/>
              </w:rPr>
            </w:pPr>
          </w:p>
        </w:tc>
      </w:tr>
      <w:tr w:rsidR="00F949B3" w:rsidRPr="001C2122" w:rsidTr="00F949B3">
        <w:trPr>
          <w:cantSplit/>
          <w:trHeight w:val="216"/>
          <w:jc w:val="center"/>
        </w:trPr>
        <w:tc>
          <w:tcPr>
            <w:tcW w:w="8458" w:type="dxa"/>
            <w:gridSpan w:val="3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949B3" w:rsidRPr="001C2122" w:rsidRDefault="00F949B3" w:rsidP="00711044">
            <w:pPr>
              <w:pStyle w:val="rightalignedtext"/>
            </w:pPr>
            <w:r>
              <w:t>Subtotal</w:t>
            </w:r>
          </w:p>
        </w:tc>
        <w:tc>
          <w:tcPr>
            <w:tcW w:w="16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949B3" w:rsidRDefault="00F949B3">
            <w:pPr>
              <w:ind w:firstLineChars="100" w:firstLine="160"/>
              <w:jc w:val="right"/>
              <w:rPr>
                <w:rFonts w:ascii="Microsoft Sans Serif" w:hAnsi="Microsoft Sans Serif" w:cs="Microsoft Sans Serif"/>
                <w:color w:val="000000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Cs w:val="16"/>
              </w:rPr>
              <w:t xml:space="preserve"> € 255,</w:t>
            </w:r>
            <w:r w:rsidR="00BF360E">
              <w:rPr>
                <w:rFonts w:ascii="Microsoft Sans Serif" w:hAnsi="Microsoft Sans Serif" w:cs="Microsoft Sans Serif"/>
                <w:color w:val="000000"/>
                <w:szCs w:val="16"/>
              </w:rPr>
              <w:t>-</w:t>
            </w:r>
          </w:p>
        </w:tc>
      </w:tr>
      <w:tr w:rsidR="00F949B3" w:rsidRPr="001C2122" w:rsidTr="00F949B3">
        <w:trPr>
          <w:cantSplit/>
          <w:trHeight w:val="216"/>
          <w:jc w:val="center"/>
        </w:trPr>
        <w:tc>
          <w:tcPr>
            <w:tcW w:w="8458" w:type="dxa"/>
            <w:gridSpan w:val="3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949B3" w:rsidRDefault="00F949B3" w:rsidP="00711044">
            <w:pPr>
              <w:pStyle w:val="rightalignedtext"/>
            </w:pPr>
            <w:r>
              <w:t>Sales Tax</w:t>
            </w:r>
          </w:p>
        </w:tc>
        <w:tc>
          <w:tcPr>
            <w:tcW w:w="16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949B3" w:rsidRDefault="00F949B3">
            <w:pPr>
              <w:ind w:firstLineChars="100" w:firstLine="160"/>
              <w:jc w:val="right"/>
              <w:rPr>
                <w:rFonts w:ascii="Microsoft Sans Serif" w:hAnsi="Microsoft Sans Serif" w:cs="Microsoft Sans Serif"/>
                <w:color w:val="000000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Cs w:val="16"/>
              </w:rPr>
              <w:t xml:space="preserve"> €   53,55 </w:t>
            </w:r>
          </w:p>
        </w:tc>
      </w:tr>
      <w:tr w:rsidR="00F949B3" w:rsidRPr="001C2122" w:rsidTr="00F949B3">
        <w:trPr>
          <w:cantSplit/>
          <w:trHeight w:val="216"/>
          <w:jc w:val="center"/>
        </w:trPr>
        <w:tc>
          <w:tcPr>
            <w:tcW w:w="8458" w:type="dxa"/>
            <w:gridSpan w:val="3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949B3" w:rsidRDefault="00F949B3" w:rsidP="00711044">
            <w:pPr>
              <w:pStyle w:val="rightalignedtext"/>
            </w:pPr>
            <w:r>
              <w:t>Total</w:t>
            </w:r>
          </w:p>
        </w:tc>
        <w:tc>
          <w:tcPr>
            <w:tcW w:w="1622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949B3" w:rsidRDefault="00F949B3">
            <w:pPr>
              <w:ind w:firstLineChars="100" w:firstLine="160"/>
              <w:jc w:val="right"/>
              <w:rPr>
                <w:rFonts w:ascii="Microsoft Sans Serif" w:hAnsi="Microsoft Sans Serif" w:cs="Microsoft Sans Serif"/>
                <w:color w:val="000000"/>
                <w:szCs w:val="16"/>
              </w:rPr>
            </w:pPr>
            <w:r>
              <w:rPr>
                <w:rFonts w:ascii="Microsoft Sans Serif" w:hAnsi="Microsoft Sans Serif" w:cs="Microsoft Sans Serif"/>
                <w:color w:val="000000"/>
                <w:szCs w:val="16"/>
              </w:rPr>
              <w:t xml:space="preserve"> € 201,45 </w:t>
            </w:r>
          </w:p>
        </w:tc>
      </w:tr>
    </w:tbl>
    <w:p w:rsidR="00F1113C" w:rsidRDefault="00F1113C" w:rsidP="00F1113C"/>
    <w:p w:rsidR="00F1113C" w:rsidRDefault="00F1113C" w:rsidP="00F1113C"/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1C2122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D8761E" w:rsidRDefault="00F1113C" w:rsidP="009355BA">
            <w:pPr>
              <w:pStyle w:val="SmallType"/>
            </w:pPr>
            <w:r w:rsidRPr="00FC77AF">
              <w:lastRenderedPageBreak/>
              <w:t>Quotation prepared</w:t>
            </w:r>
            <w:r>
              <w:t xml:space="preserve"> by: </w:t>
            </w:r>
            <w:r>
              <w:tab/>
            </w:r>
          </w:p>
          <w:p w:rsidR="00F1113C" w:rsidRDefault="00F1113C" w:rsidP="009355BA">
            <w:pPr>
              <w:pStyle w:val="SmallType"/>
            </w:pPr>
            <w:r w:rsidRPr="00AC6B78">
              <w:t>This is a quotation on the goods named, subject to the conditions noted below:</w:t>
            </w:r>
            <w:r>
              <w:t xml:space="preserve"> (</w:t>
            </w:r>
            <w:r w:rsidRPr="00AC6B78">
              <w:t xml:space="preserve">Describe any conditions pertaining to these prices </w:t>
            </w:r>
            <w:r>
              <w:br/>
            </w:r>
            <w:r w:rsidRPr="00AC6B78">
              <w:t>and any additional terms of the agreement. You may want to include contingencies that will affect the quotation.</w:t>
            </w:r>
            <w:r>
              <w:t>)</w:t>
            </w:r>
          </w:p>
          <w:p w:rsidR="00F1113C" w:rsidRPr="001C2122" w:rsidRDefault="00F1113C" w:rsidP="009355BA">
            <w:pPr>
              <w:pStyle w:val="SmallType"/>
            </w:pPr>
            <w:r w:rsidRPr="00AC6B78">
              <w:t>To accept this qu</w:t>
            </w:r>
            <w:r>
              <w:t xml:space="preserve">otation, sign here and return: </w:t>
            </w:r>
            <w:r>
              <w:tab/>
            </w:r>
          </w:p>
        </w:tc>
      </w:tr>
    </w:tbl>
    <w:p w:rsidR="009C1689" w:rsidRDefault="009C1689" w:rsidP="009C1689">
      <w:pPr>
        <w:pStyle w:val="thankyou"/>
      </w:pPr>
      <w:r w:rsidRPr="0015744F">
        <w:t>Thank you for your business!</w:t>
      </w:r>
    </w:p>
    <w:p w:rsidR="00CA1C8D" w:rsidRPr="00682E90" w:rsidRDefault="00CD27BC" w:rsidP="00682E90">
      <w:pPr>
        <w:pStyle w:val="lowercenteredtext"/>
      </w:pPr>
      <w:sdt>
        <w:sdtPr>
          <w:id w:val="716560525"/>
          <w:placeholder>
            <w:docPart w:val="2DC9B0BC166F4D5588ED0B61A1FE2375"/>
          </w:placeholder>
        </w:sdtPr>
        <w:sdtEndPr/>
        <w:sdtContent>
          <w:proofErr w:type="spellStart"/>
          <w:r w:rsidR="00221830">
            <w:t>BallPit</w:t>
          </w:r>
          <w:bookmarkStart w:id="0" w:name="_GoBack"/>
          <w:bookmarkEnd w:id="0"/>
          <w:proofErr w:type="spellEnd"/>
          <w:r w:rsidR="00221830">
            <w:t xml:space="preserve"> Coding</w:t>
          </w:r>
        </w:sdtContent>
      </w:sdt>
      <w:r w:rsidR="00682E90" w:rsidRPr="00682E90">
        <w:t xml:space="preserve">  </w:t>
      </w:r>
      <w:sdt>
        <w:sdtPr>
          <w:id w:val="716560527"/>
          <w:placeholder>
            <w:docPart w:val="44FC1C6B8C7F4EB699636B0202666712"/>
          </w:placeholder>
          <w:showingPlcHdr/>
        </w:sdtPr>
        <w:sdtEndPr/>
        <w:sdtContent>
          <w:r w:rsidR="00682E90" w:rsidRPr="00682E90">
            <w:t>[Street Address]</w:t>
          </w:r>
        </w:sdtContent>
      </w:sdt>
      <w:r w:rsidR="00682E90" w:rsidRPr="00682E90">
        <w:t xml:space="preserve">, </w:t>
      </w:r>
      <w:sdt>
        <w:sdtPr>
          <w:id w:val="716560530"/>
          <w:placeholder>
            <w:docPart w:val="732E22A83BD1440599DB07E96DF0E60D"/>
          </w:placeholder>
          <w:showingPlcHdr/>
        </w:sdtPr>
        <w:sdtEndPr/>
        <w:sdtContent>
          <w:r w:rsidR="00682E90" w:rsidRPr="00682E90">
            <w:t xml:space="preserve">[City, </w:t>
          </w:r>
          <w:proofErr w:type="gramStart"/>
          <w:r w:rsidR="00682E90" w:rsidRPr="00682E90">
            <w:t>ST  ZIP</w:t>
          </w:r>
          <w:proofErr w:type="gramEnd"/>
          <w:r w:rsidR="00682E90" w:rsidRPr="00682E90">
            <w:t xml:space="preserve"> Code]</w:t>
          </w:r>
        </w:sdtContent>
      </w:sdt>
      <w:r w:rsidR="00682E90" w:rsidRPr="00682E90">
        <w:t xml:space="preserve">  Phone </w:t>
      </w:r>
      <w:sdt>
        <w:sdtPr>
          <w:id w:val="716560532"/>
          <w:placeholder>
            <w:docPart w:val="489435462A2E46C2A81C5BBE3BBB2892"/>
          </w:placeholder>
          <w:showingPlcHdr/>
        </w:sdtPr>
        <w:sdtEndPr/>
        <w:sdtContent>
          <w:r w:rsidR="00682E90" w:rsidRPr="00682E90">
            <w:t>[000-000-0000]</w:t>
          </w:r>
        </w:sdtContent>
      </w:sdt>
      <w:r w:rsidR="00682E90" w:rsidRPr="00682E90">
        <w:t xml:space="preserve">  Fax </w:t>
      </w:r>
      <w:sdt>
        <w:sdtPr>
          <w:id w:val="716560539"/>
          <w:placeholder>
            <w:docPart w:val="F513781B1BFE4DF1959E0AC3C606D87B"/>
          </w:placeholder>
          <w:showingPlcHdr/>
        </w:sdtPr>
        <w:sdtEndPr/>
        <w:sdtContent>
          <w:r w:rsidR="00682E90" w:rsidRPr="00682E90">
            <w:t>[000-000-0000]</w:t>
          </w:r>
        </w:sdtContent>
      </w:sdt>
      <w:r w:rsidR="00682E90" w:rsidRPr="00682E90">
        <w:t xml:space="preserve">  </w:t>
      </w:r>
      <w:sdt>
        <w:sdtPr>
          <w:id w:val="716560542"/>
          <w:placeholder>
            <w:docPart w:val="7620B5FF42AE4270AA11C4360CABD6CF"/>
          </w:placeholder>
          <w:showingPlcHdr/>
        </w:sdtPr>
        <w:sdtEndPr/>
        <w:sdtContent>
          <w:r w:rsidR="00682E90" w:rsidRPr="00682E90">
            <w:t>[e-mail]</w:t>
          </w:r>
        </w:sdtContent>
      </w:sdt>
    </w:p>
    <w:sectPr w:rsidR="00CA1C8D" w:rsidRPr="00682E90" w:rsidSect="009460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Logo placeholder" style="width:3in;height:3in" o:bullet="t">
        <v:imagedata r:id="rId1" o:title="template_logo"/>
      </v:shape>
    </w:pict>
  </w:numPicBullet>
  <w:abstractNum w:abstractNumId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161091"/>
    <w:multiLevelType w:val="hybridMultilevel"/>
    <w:tmpl w:val="3F18FD88"/>
    <w:lvl w:ilvl="0" w:tplc="59BE6702">
      <w:start w:val="3"/>
      <w:numFmt w:val="bullet"/>
      <w:lvlText w:val="-"/>
      <w:lvlJc w:val="left"/>
      <w:pPr>
        <w:ind w:left="720" w:hanging="360"/>
      </w:pPr>
      <w:rPr>
        <w:rFonts w:ascii="Microsoft Sans Serif" w:eastAsia="Times New Roman" w:hAnsi="Microsoft Sans Serif" w:cs="Microsoft Sans Serif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E0"/>
    <w:rsid w:val="00010191"/>
    <w:rsid w:val="000653AC"/>
    <w:rsid w:val="000E042A"/>
    <w:rsid w:val="000F6B47"/>
    <w:rsid w:val="000F7D4F"/>
    <w:rsid w:val="00140EA0"/>
    <w:rsid w:val="00161165"/>
    <w:rsid w:val="001E4A8B"/>
    <w:rsid w:val="001F0F9F"/>
    <w:rsid w:val="00202E66"/>
    <w:rsid w:val="00221830"/>
    <w:rsid w:val="002455B1"/>
    <w:rsid w:val="002523E9"/>
    <w:rsid w:val="002614C7"/>
    <w:rsid w:val="002D2F96"/>
    <w:rsid w:val="002F6035"/>
    <w:rsid w:val="00304275"/>
    <w:rsid w:val="00311C97"/>
    <w:rsid w:val="003272DA"/>
    <w:rsid w:val="0035067A"/>
    <w:rsid w:val="003E5FCD"/>
    <w:rsid w:val="00424ADF"/>
    <w:rsid w:val="00430735"/>
    <w:rsid w:val="00441785"/>
    <w:rsid w:val="00442CDA"/>
    <w:rsid w:val="0045588D"/>
    <w:rsid w:val="004F202D"/>
    <w:rsid w:val="005072BC"/>
    <w:rsid w:val="005209B5"/>
    <w:rsid w:val="00521569"/>
    <w:rsid w:val="005865E7"/>
    <w:rsid w:val="005D50CD"/>
    <w:rsid w:val="005E5BE0"/>
    <w:rsid w:val="00663E19"/>
    <w:rsid w:val="00682E90"/>
    <w:rsid w:val="006D00E8"/>
    <w:rsid w:val="006F140B"/>
    <w:rsid w:val="00704C33"/>
    <w:rsid w:val="00705699"/>
    <w:rsid w:val="00711044"/>
    <w:rsid w:val="00755F57"/>
    <w:rsid w:val="00781314"/>
    <w:rsid w:val="007B38EB"/>
    <w:rsid w:val="007F242B"/>
    <w:rsid w:val="007F58EA"/>
    <w:rsid w:val="008171B1"/>
    <w:rsid w:val="00820427"/>
    <w:rsid w:val="008C5A0E"/>
    <w:rsid w:val="008E45DF"/>
    <w:rsid w:val="009355BA"/>
    <w:rsid w:val="00946021"/>
    <w:rsid w:val="00953D43"/>
    <w:rsid w:val="00954EF9"/>
    <w:rsid w:val="009A0A91"/>
    <w:rsid w:val="009C1689"/>
    <w:rsid w:val="009D0ECF"/>
    <w:rsid w:val="009D7158"/>
    <w:rsid w:val="00A42A8C"/>
    <w:rsid w:val="00A472D4"/>
    <w:rsid w:val="00A54A6E"/>
    <w:rsid w:val="00A63377"/>
    <w:rsid w:val="00A87BAC"/>
    <w:rsid w:val="00A908B1"/>
    <w:rsid w:val="00AA16FA"/>
    <w:rsid w:val="00AD1385"/>
    <w:rsid w:val="00AD6E6B"/>
    <w:rsid w:val="00B4460F"/>
    <w:rsid w:val="00B451AC"/>
    <w:rsid w:val="00B629A1"/>
    <w:rsid w:val="00B9178F"/>
    <w:rsid w:val="00B949E8"/>
    <w:rsid w:val="00BF360E"/>
    <w:rsid w:val="00C50F0E"/>
    <w:rsid w:val="00C650E6"/>
    <w:rsid w:val="00C810A3"/>
    <w:rsid w:val="00CA1C8D"/>
    <w:rsid w:val="00CA4BCD"/>
    <w:rsid w:val="00CD27BC"/>
    <w:rsid w:val="00D10BE7"/>
    <w:rsid w:val="00D719AB"/>
    <w:rsid w:val="00D77AAF"/>
    <w:rsid w:val="00D824D4"/>
    <w:rsid w:val="00DB0C18"/>
    <w:rsid w:val="00E020A7"/>
    <w:rsid w:val="00E47F00"/>
    <w:rsid w:val="00E50BC7"/>
    <w:rsid w:val="00E55618"/>
    <w:rsid w:val="00E97E88"/>
    <w:rsid w:val="00EB4F05"/>
    <w:rsid w:val="00ED5BBA"/>
    <w:rsid w:val="00F1113C"/>
    <w:rsid w:val="00F1654D"/>
    <w:rsid w:val="00F45F0F"/>
    <w:rsid w:val="00F56369"/>
    <w:rsid w:val="00F77FBF"/>
    <w:rsid w:val="00F949B3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2E90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682E90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72"/>
    </w:rPr>
  </w:style>
  <w:style w:type="paragraph" w:styleId="Heading2">
    <w:name w:val="heading 2"/>
    <w:basedOn w:val="Normal"/>
    <w:next w:val="Normal"/>
    <w:qFormat/>
    <w:rsid w:val="00682E90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82E90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682E90"/>
    <w:pPr>
      <w:jc w:val="right"/>
    </w:pPr>
  </w:style>
  <w:style w:type="paragraph" w:customStyle="1" w:styleId="DateandNumber">
    <w:name w:val="Date and Number"/>
    <w:basedOn w:val="Normal"/>
    <w:rsid w:val="00682E90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Heading2"/>
    <w:autoRedefine/>
    <w:rsid w:val="00682E90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682E90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682E90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682E90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682E90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682E90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682E90"/>
    <w:rPr>
      <w:rFonts w:asciiTheme="majorHAnsi" w:hAnsiTheme="majorHAnsi"/>
      <w:bCs/>
      <w:caps/>
      <w:spacing w:val="4"/>
    </w:rPr>
  </w:style>
  <w:style w:type="paragraph" w:styleId="BalloonText">
    <w:name w:val="Balloon Text"/>
    <w:basedOn w:val="Normal"/>
    <w:link w:val="BalloonTextChar"/>
    <w:rsid w:val="002D2F96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2D2F9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2E90"/>
    <w:rPr>
      <w:color w:val="808080"/>
    </w:rPr>
  </w:style>
  <w:style w:type="paragraph" w:customStyle="1" w:styleId="lowercenteredtext">
    <w:name w:val="lower centered text"/>
    <w:basedOn w:val="Normal"/>
    <w:rsid w:val="00682E90"/>
    <w:pPr>
      <w:spacing w:before="520"/>
      <w:jc w:val="center"/>
    </w:pPr>
    <w:rPr>
      <w:color w:val="B0CCB0" w:themeColor="accent2"/>
      <w:szCs w:val="18"/>
    </w:rPr>
  </w:style>
  <w:style w:type="paragraph" w:styleId="ListParagraph">
    <w:name w:val="List Paragraph"/>
    <w:basedOn w:val="Normal"/>
    <w:uiPriority w:val="34"/>
    <w:qFormat/>
    <w:rsid w:val="005E5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2E90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682E90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72"/>
    </w:rPr>
  </w:style>
  <w:style w:type="paragraph" w:styleId="Heading2">
    <w:name w:val="heading 2"/>
    <w:basedOn w:val="Normal"/>
    <w:next w:val="Normal"/>
    <w:qFormat/>
    <w:rsid w:val="00682E90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82E90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682E90"/>
    <w:pPr>
      <w:jc w:val="right"/>
    </w:pPr>
  </w:style>
  <w:style w:type="paragraph" w:customStyle="1" w:styleId="DateandNumber">
    <w:name w:val="Date and Number"/>
    <w:basedOn w:val="Normal"/>
    <w:rsid w:val="00682E90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Heading2"/>
    <w:autoRedefine/>
    <w:rsid w:val="00682E90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682E90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682E90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682E90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682E90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682E90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682E90"/>
    <w:rPr>
      <w:rFonts w:asciiTheme="majorHAnsi" w:hAnsiTheme="majorHAnsi"/>
      <w:bCs/>
      <w:caps/>
      <w:spacing w:val="4"/>
    </w:rPr>
  </w:style>
  <w:style w:type="paragraph" w:styleId="BalloonText">
    <w:name w:val="Balloon Text"/>
    <w:basedOn w:val="Normal"/>
    <w:link w:val="BalloonTextChar"/>
    <w:rsid w:val="002D2F96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2D2F9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2E90"/>
    <w:rPr>
      <w:color w:val="808080"/>
    </w:rPr>
  </w:style>
  <w:style w:type="paragraph" w:customStyle="1" w:styleId="lowercenteredtext">
    <w:name w:val="lower centered text"/>
    <w:basedOn w:val="Normal"/>
    <w:rsid w:val="00682E90"/>
    <w:pPr>
      <w:spacing w:before="520"/>
      <w:jc w:val="center"/>
    </w:pPr>
    <w:rPr>
      <w:color w:val="B0CCB0" w:themeColor="accent2"/>
      <w:szCs w:val="18"/>
    </w:rPr>
  </w:style>
  <w:style w:type="paragraph" w:styleId="ListParagraph">
    <w:name w:val="List Paragraph"/>
    <w:basedOn w:val="Normal"/>
    <w:uiPriority w:val="34"/>
    <w:qFormat/>
    <w:rsid w:val="005E5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ese_000\AppData\Roaming\Microsoft\Templates\Green_Service_Qu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B1D49C7DBAD4257BD8D3D1115BDE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EBB9C-EB84-4D6E-B850-2EBD20DAE5A2}"/>
      </w:docPartPr>
      <w:docPartBody>
        <w:p w:rsidR="00000000" w:rsidRDefault="00FE0D2C">
          <w:pPr>
            <w:pStyle w:val="BB1D49C7DBAD4257BD8D3D1115BDE954"/>
          </w:pPr>
          <w:r>
            <w:t>[Your company slogan]</w:t>
          </w:r>
        </w:p>
      </w:docPartBody>
    </w:docPart>
    <w:docPart>
      <w:docPartPr>
        <w:name w:val="A12D0AF2A5DF4C2B8D3618CC6199F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F44F8-971C-47E3-9151-52558DA2303E}"/>
      </w:docPartPr>
      <w:docPartBody>
        <w:p w:rsidR="00000000" w:rsidRDefault="00FE0D2C">
          <w:pPr>
            <w:pStyle w:val="A12D0AF2A5DF4C2B8D3618CC6199FF39"/>
          </w:pPr>
          <w:r>
            <w:rPr>
              <w:rStyle w:val="PlaceholderText"/>
            </w:rPr>
            <w:t>[Enter date]</w:t>
          </w:r>
        </w:p>
      </w:docPartBody>
    </w:docPart>
    <w:docPart>
      <w:docPartPr>
        <w:name w:val="E6752251DACE478780957F528D1A5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857B9-50C4-457D-AB96-C43CB7D87B6B}"/>
      </w:docPartPr>
      <w:docPartBody>
        <w:p w:rsidR="00000000" w:rsidRDefault="00FE0D2C">
          <w:pPr>
            <w:pStyle w:val="E6752251DACE478780957F528D1A56D4"/>
          </w:pPr>
          <w:r>
            <w:t>[100]</w:t>
          </w:r>
        </w:p>
      </w:docPartBody>
    </w:docPart>
    <w:docPart>
      <w:docPartPr>
        <w:name w:val="3F7DF99FECC74898B0C4C50A655A5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72579-061A-4935-9ED6-438F551D9797}"/>
      </w:docPartPr>
      <w:docPartBody>
        <w:p w:rsidR="00000000" w:rsidRDefault="00FE0D2C">
          <w:pPr>
            <w:pStyle w:val="3F7DF99FECC74898B0C4C50A655A539B"/>
          </w:pPr>
          <w:r>
            <w:rPr>
              <w:rStyle w:val="PlaceholderText"/>
            </w:rPr>
            <w:t>[Enter date]</w:t>
          </w:r>
        </w:p>
      </w:docPartBody>
    </w:docPart>
    <w:docPart>
      <w:docPartPr>
        <w:name w:val="E90952B9B902436583AB14EFFEFDA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9CCB2-EC18-44A8-B5BF-B08B24F0B8E0}"/>
      </w:docPartPr>
      <w:docPartBody>
        <w:p w:rsidR="00000000" w:rsidRDefault="00FE0D2C">
          <w:pPr>
            <w:pStyle w:val="E90952B9B902436583AB14EFFEFDA63D"/>
          </w:pPr>
          <w:r>
            <w:rPr>
              <w:rStyle w:val="PlaceholderText"/>
            </w:rPr>
            <w:t>[Name]</w:t>
          </w:r>
        </w:p>
      </w:docPartBody>
    </w:docPart>
    <w:docPart>
      <w:docPartPr>
        <w:name w:val="F5A01246388D4761AA992BDF29A05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229D9-121D-4A28-9C87-69DAC0F34940}"/>
      </w:docPartPr>
      <w:docPartBody>
        <w:p w:rsidR="00000000" w:rsidRDefault="00FE0D2C">
          <w:pPr>
            <w:pStyle w:val="F5A01246388D4761AA992BDF29A053A1"/>
          </w:pPr>
          <w:r>
            <w:t>[Company Name]</w:t>
          </w:r>
        </w:p>
      </w:docPartBody>
    </w:docPart>
    <w:docPart>
      <w:docPartPr>
        <w:name w:val="C69086F3299F49A88CEB74D49B3D5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FBFAE-51F8-4A15-9B61-CF58BEF518D8}"/>
      </w:docPartPr>
      <w:docPartBody>
        <w:p w:rsidR="00000000" w:rsidRDefault="00FE0D2C">
          <w:pPr>
            <w:pStyle w:val="C69086F3299F49A88CEB74D49B3D5C64"/>
          </w:pPr>
          <w:r>
            <w:t>[Street Address]</w:t>
          </w:r>
        </w:p>
      </w:docPartBody>
    </w:docPart>
    <w:docPart>
      <w:docPartPr>
        <w:name w:val="E5C16B6199FA464098A2A76C70FDD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CA2BD-6ABD-4659-9899-E31A339B0685}"/>
      </w:docPartPr>
      <w:docPartBody>
        <w:p w:rsidR="00000000" w:rsidRDefault="00FE0D2C">
          <w:pPr>
            <w:pStyle w:val="E5C16B6199FA464098A2A76C70FDD9B0"/>
          </w:pPr>
          <w:r>
            <w:rPr>
              <w:rStyle w:val="PlaceholderText"/>
            </w:rPr>
            <w:t>[City, ST  ZIP Code]</w:t>
          </w:r>
        </w:p>
      </w:docPartBody>
    </w:docPart>
    <w:docPart>
      <w:docPartPr>
        <w:name w:val="E5969C9022E744789BEC998BAEA26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354E-A1F9-4985-A612-02A1B299A460}"/>
      </w:docPartPr>
      <w:docPartBody>
        <w:p w:rsidR="00000000" w:rsidRDefault="00FE0D2C">
          <w:pPr>
            <w:pStyle w:val="E5969C9022E744789BEC998BAEA26A9D"/>
          </w:pPr>
          <w:r>
            <w:t>[Phone]</w:t>
          </w:r>
        </w:p>
      </w:docPartBody>
    </w:docPart>
    <w:docPart>
      <w:docPartPr>
        <w:name w:val="092683022D5641F1ABBC271D158BD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460BE-ADF8-4A04-A7D3-4CACA60AD3CA}"/>
      </w:docPartPr>
      <w:docPartBody>
        <w:p w:rsidR="00000000" w:rsidRDefault="00FE0D2C">
          <w:pPr>
            <w:pStyle w:val="092683022D5641F1ABBC271D158BDD3D"/>
          </w:pPr>
          <w:r>
            <w:t>[ABC12345]</w:t>
          </w:r>
        </w:p>
      </w:docPartBody>
    </w:docPart>
    <w:docPart>
      <w:docPartPr>
        <w:name w:val="2DC9B0BC166F4D5588ED0B61A1FE2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14BB-A4B7-4FD7-8126-431D5FEFE535}"/>
      </w:docPartPr>
      <w:docPartBody>
        <w:p w:rsidR="00000000" w:rsidRDefault="00FE0D2C">
          <w:pPr>
            <w:pStyle w:val="2DC9B0BC166F4D5588ED0B61A1FE2375"/>
          </w:pPr>
          <w:r w:rsidRPr="00800EEC">
            <w:rPr>
              <w:rStyle w:val="PlaceholderText"/>
            </w:rPr>
            <w:t>[Your Company Name]</w:t>
          </w:r>
        </w:p>
      </w:docPartBody>
    </w:docPart>
    <w:docPart>
      <w:docPartPr>
        <w:name w:val="44FC1C6B8C7F4EB699636B0202666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F884C-4A5F-4239-8B0C-5D0A6B9737D1}"/>
      </w:docPartPr>
      <w:docPartBody>
        <w:p w:rsidR="00000000" w:rsidRDefault="00FE0D2C">
          <w:pPr>
            <w:pStyle w:val="44FC1C6B8C7F4EB699636B0202666712"/>
          </w:pPr>
          <w:r w:rsidRPr="00800EEC">
            <w:rPr>
              <w:rStyle w:val="PlaceholderText"/>
            </w:rPr>
            <w:t>[Street Address]</w:t>
          </w:r>
        </w:p>
      </w:docPartBody>
    </w:docPart>
    <w:docPart>
      <w:docPartPr>
        <w:name w:val="732E22A83BD1440599DB07E96DF0E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59011-7528-42BC-9938-122E50A93A88}"/>
      </w:docPartPr>
      <w:docPartBody>
        <w:p w:rsidR="00000000" w:rsidRDefault="00FE0D2C">
          <w:pPr>
            <w:pStyle w:val="732E22A83BD1440599DB07E96DF0E60D"/>
          </w:pPr>
          <w:r w:rsidRPr="00800EEC">
            <w:rPr>
              <w:rStyle w:val="PlaceholderText"/>
            </w:rPr>
            <w:t>[City, ST  ZIP Code]</w:t>
          </w:r>
        </w:p>
      </w:docPartBody>
    </w:docPart>
    <w:docPart>
      <w:docPartPr>
        <w:name w:val="489435462A2E46C2A81C5BBE3BBB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8A844-BD73-4868-A8B7-603387FC54C8}"/>
      </w:docPartPr>
      <w:docPartBody>
        <w:p w:rsidR="00000000" w:rsidRDefault="00FE0D2C">
          <w:pPr>
            <w:pStyle w:val="489435462A2E46C2A81C5BBE3BBB2892"/>
          </w:pPr>
          <w:r w:rsidRPr="00800EEC">
            <w:t>[000-000-0000]</w:t>
          </w:r>
        </w:p>
      </w:docPartBody>
    </w:docPart>
    <w:docPart>
      <w:docPartPr>
        <w:name w:val="F513781B1BFE4DF1959E0AC3C606D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5D95F-BC21-4BF0-BF08-B6BC9B6EE7C5}"/>
      </w:docPartPr>
      <w:docPartBody>
        <w:p w:rsidR="00000000" w:rsidRDefault="00FE0D2C">
          <w:pPr>
            <w:pStyle w:val="F513781B1BFE4DF1959E0AC3C606D87B"/>
          </w:pPr>
          <w:r w:rsidRPr="00800EEC">
            <w:t>[000-000-0000]</w:t>
          </w:r>
        </w:p>
      </w:docPartBody>
    </w:docPart>
    <w:docPart>
      <w:docPartPr>
        <w:name w:val="7620B5FF42AE4270AA11C4360CABD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263F0-794C-4FBF-B573-2ECCBA5EAD9C}"/>
      </w:docPartPr>
      <w:docPartBody>
        <w:p w:rsidR="00000000" w:rsidRDefault="00FE0D2C">
          <w:pPr>
            <w:pStyle w:val="7620B5FF42AE4270AA11C4360CABD6CF"/>
          </w:pPr>
          <w:r w:rsidRPr="00800EEC">
            <w:t>[e-mail]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D2C"/>
    <w:rsid w:val="00F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D49C7DBAD4257BD8D3D1115BDE954">
    <w:name w:val="BB1D49C7DBAD4257BD8D3D1115BDE95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2D0AF2A5DF4C2B8D3618CC6199FF39">
    <w:name w:val="A12D0AF2A5DF4C2B8D3618CC6199FF39"/>
  </w:style>
  <w:style w:type="paragraph" w:customStyle="1" w:styleId="E6752251DACE478780957F528D1A56D4">
    <w:name w:val="E6752251DACE478780957F528D1A56D4"/>
  </w:style>
  <w:style w:type="paragraph" w:customStyle="1" w:styleId="3F7DF99FECC74898B0C4C50A655A539B">
    <w:name w:val="3F7DF99FECC74898B0C4C50A655A539B"/>
  </w:style>
  <w:style w:type="paragraph" w:customStyle="1" w:styleId="E90952B9B902436583AB14EFFEFDA63D">
    <w:name w:val="E90952B9B902436583AB14EFFEFDA63D"/>
  </w:style>
  <w:style w:type="paragraph" w:customStyle="1" w:styleId="F5A01246388D4761AA992BDF29A053A1">
    <w:name w:val="F5A01246388D4761AA992BDF29A053A1"/>
  </w:style>
  <w:style w:type="paragraph" w:customStyle="1" w:styleId="C69086F3299F49A88CEB74D49B3D5C64">
    <w:name w:val="C69086F3299F49A88CEB74D49B3D5C64"/>
  </w:style>
  <w:style w:type="paragraph" w:customStyle="1" w:styleId="E5C16B6199FA464098A2A76C70FDD9B0">
    <w:name w:val="E5C16B6199FA464098A2A76C70FDD9B0"/>
  </w:style>
  <w:style w:type="paragraph" w:customStyle="1" w:styleId="E5969C9022E744789BEC998BAEA26A9D">
    <w:name w:val="E5969C9022E744789BEC998BAEA26A9D"/>
  </w:style>
  <w:style w:type="paragraph" w:customStyle="1" w:styleId="092683022D5641F1ABBC271D158BDD3D">
    <w:name w:val="092683022D5641F1ABBC271D158BDD3D"/>
  </w:style>
  <w:style w:type="paragraph" w:customStyle="1" w:styleId="2DC9B0BC166F4D5588ED0B61A1FE2375">
    <w:name w:val="2DC9B0BC166F4D5588ED0B61A1FE2375"/>
  </w:style>
  <w:style w:type="paragraph" w:customStyle="1" w:styleId="44FC1C6B8C7F4EB699636B0202666712">
    <w:name w:val="44FC1C6B8C7F4EB699636B0202666712"/>
  </w:style>
  <w:style w:type="paragraph" w:customStyle="1" w:styleId="732E22A83BD1440599DB07E96DF0E60D">
    <w:name w:val="732E22A83BD1440599DB07E96DF0E60D"/>
  </w:style>
  <w:style w:type="paragraph" w:customStyle="1" w:styleId="489435462A2E46C2A81C5BBE3BBB2892">
    <w:name w:val="489435462A2E46C2A81C5BBE3BBB2892"/>
  </w:style>
  <w:style w:type="paragraph" w:customStyle="1" w:styleId="F513781B1BFE4DF1959E0AC3C606D87B">
    <w:name w:val="F513781B1BFE4DF1959E0AC3C606D87B"/>
  </w:style>
  <w:style w:type="paragraph" w:customStyle="1" w:styleId="7620B5FF42AE4270AA11C4360CABD6CF">
    <w:name w:val="7620B5FF42AE4270AA11C4360CABD6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1D49C7DBAD4257BD8D3D1115BDE954">
    <w:name w:val="BB1D49C7DBAD4257BD8D3D1115BDE95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2D0AF2A5DF4C2B8D3618CC6199FF39">
    <w:name w:val="A12D0AF2A5DF4C2B8D3618CC6199FF39"/>
  </w:style>
  <w:style w:type="paragraph" w:customStyle="1" w:styleId="E6752251DACE478780957F528D1A56D4">
    <w:name w:val="E6752251DACE478780957F528D1A56D4"/>
  </w:style>
  <w:style w:type="paragraph" w:customStyle="1" w:styleId="3F7DF99FECC74898B0C4C50A655A539B">
    <w:name w:val="3F7DF99FECC74898B0C4C50A655A539B"/>
  </w:style>
  <w:style w:type="paragraph" w:customStyle="1" w:styleId="E90952B9B902436583AB14EFFEFDA63D">
    <w:name w:val="E90952B9B902436583AB14EFFEFDA63D"/>
  </w:style>
  <w:style w:type="paragraph" w:customStyle="1" w:styleId="F5A01246388D4761AA992BDF29A053A1">
    <w:name w:val="F5A01246388D4761AA992BDF29A053A1"/>
  </w:style>
  <w:style w:type="paragraph" w:customStyle="1" w:styleId="C69086F3299F49A88CEB74D49B3D5C64">
    <w:name w:val="C69086F3299F49A88CEB74D49B3D5C64"/>
  </w:style>
  <w:style w:type="paragraph" w:customStyle="1" w:styleId="E5C16B6199FA464098A2A76C70FDD9B0">
    <w:name w:val="E5C16B6199FA464098A2A76C70FDD9B0"/>
  </w:style>
  <w:style w:type="paragraph" w:customStyle="1" w:styleId="E5969C9022E744789BEC998BAEA26A9D">
    <w:name w:val="E5969C9022E744789BEC998BAEA26A9D"/>
  </w:style>
  <w:style w:type="paragraph" w:customStyle="1" w:styleId="092683022D5641F1ABBC271D158BDD3D">
    <w:name w:val="092683022D5641F1ABBC271D158BDD3D"/>
  </w:style>
  <w:style w:type="paragraph" w:customStyle="1" w:styleId="2DC9B0BC166F4D5588ED0B61A1FE2375">
    <w:name w:val="2DC9B0BC166F4D5588ED0B61A1FE2375"/>
  </w:style>
  <w:style w:type="paragraph" w:customStyle="1" w:styleId="44FC1C6B8C7F4EB699636B0202666712">
    <w:name w:val="44FC1C6B8C7F4EB699636B0202666712"/>
  </w:style>
  <w:style w:type="paragraph" w:customStyle="1" w:styleId="732E22A83BD1440599DB07E96DF0E60D">
    <w:name w:val="732E22A83BD1440599DB07E96DF0E60D"/>
  </w:style>
  <w:style w:type="paragraph" w:customStyle="1" w:styleId="489435462A2E46C2A81C5BBE3BBB2892">
    <w:name w:val="489435462A2E46C2A81C5BBE3BBB2892"/>
  </w:style>
  <w:style w:type="paragraph" w:customStyle="1" w:styleId="F513781B1BFE4DF1959E0AC3C606D87B">
    <w:name w:val="F513781B1BFE4DF1959E0AC3C606D87B"/>
  </w:style>
  <w:style w:type="paragraph" w:customStyle="1" w:styleId="7620B5FF42AE4270AA11C4360CABD6CF">
    <w:name w:val="7620B5FF42AE4270AA11C4360CABD6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49E22D3-94EB-4EF4-968C-00EF4A49B8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Green_Service_Quote</Template>
  <TotalTime>0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quote (Green design)</vt:lpstr>
    </vt:vector>
  </TitlesOfParts>
  <Company>Hewlett-Packard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quote (Green design)</dc:title>
  <dc:creator>kees elsman</dc:creator>
  <cp:lastModifiedBy>kees elsman</cp:lastModifiedBy>
  <cp:revision>2</cp:revision>
  <cp:lastPrinted>2004-09-20T23:02:00Z</cp:lastPrinted>
  <dcterms:created xsi:type="dcterms:W3CDTF">2018-02-06T11:14:00Z</dcterms:created>
  <dcterms:modified xsi:type="dcterms:W3CDTF">2018-02-06T11:14:00Z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TC103773339990</vt:lpwstr>
  </property>
</Properties>
</file>